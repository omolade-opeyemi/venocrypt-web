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9"/>
        <w:gridCol w:w="52"/>
        <w:gridCol w:w="1506"/>
        <w:gridCol w:w="843"/>
        <w:gridCol w:w="717"/>
        <w:gridCol w:w="540"/>
        <w:gridCol w:w="1020"/>
        <w:gridCol w:w="227"/>
        <w:gridCol w:w="783"/>
        <w:gridCol w:w="553"/>
        <w:gridCol w:w="1560"/>
      </w:tblGrid>
      <w:tr w:rsidR="006F3C33">
        <w:trPr>
          <w:trHeight w:val="1440"/>
          <w:jc w:val="center"/>
        </w:trPr>
        <w:tc>
          <w:tcPr>
            <w:tcW w:w="6464" w:type="dxa"/>
            <w:gridSpan w:val="8"/>
            <w:shd w:val="clear" w:color="auto" w:fill="FFFFFF"/>
            <w:tcMar>
              <w:top w:w="0" w:type="dxa"/>
            </w:tcMar>
            <w:vAlign w:val="bottom"/>
          </w:tcPr>
          <w:p w:rsidR="006F3C33" w:rsidRDefault="006F3C33" w:rsidP="00F00B1F">
            <w:pPr>
              <w:pStyle w:val="Heading1"/>
            </w:pPr>
            <w:bookmarkStart w:id="0" w:name="_GoBack"/>
            <w:bookmarkEnd w:id="0"/>
          </w:p>
        </w:tc>
        <w:tc>
          <w:tcPr>
            <w:tcW w:w="2896" w:type="dxa"/>
            <w:gridSpan w:val="3"/>
            <w:shd w:val="clear" w:color="auto" w:fill="FFFFFF"/>
            <w:vAlign w:val="center"/>
          </w:tcPr>
          <w:p w:rsidR="006F3C33" w:rsidRDefault="006F3C33" w:rsidP="00C9686F">
            <w:pPr>
              <w:pStyle w:val="DateandNumber"/>
            </w:pPr>
            <w:r w:rsidRPr="000E042A">
              <w:t xml:space="preserve">Date:12/11/21</w:t>
            </w:r>
          </w:p>
        </w:tc>
      </w:tr>
      <w:tr w:rsidR="0042680A" w:rsidRPr="000E042A" w:rsidTr="00603258">
        <w:trPr>
          <w:trHeight w:val="2088"/>
          <w:jc w:val="center"/>
        </w:trPr>
        <w:tc>
          <w:tcPr>
            <w:tcW w:w="396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</w:tcPr>
          <w:sdt>
            <w:sdtPr>
              <w:id w:val="629898825"/>
              <w:placeholder>
                <w:docPart w:val="5832146AC1884811A9187F3644F06DDB"/>
              </w:placeholder>
            </w:sdtPr>
            <w:sdtEndPr/>
            <w:sdtContent>
              <w:p w:rsidR="00D0101D" w:rsidRPr="00D0101D" w:rsidRDefault="00603258" w:rsidP="00D0101D">
                <w:pPr>
                  <w:pStyle w:val="leftalignedtext"/>
                </w:pPr>
                <w:r>
                  <w:rPr>
                    <w:b/>
                  </w:rPr>
                  <w:t>GIGABAOD NIG. LTD.</w:t>
                </w:r>
              </w:p>
            </w:sdtContent>
          </w:sdt>
          <w:sdt>
            <w:sdtPr>
              <w:id w:val="629898827"/>
              <w:placeholder>
                <w:docPart w:val="D3F56A861185477B90CE2996B1DB335D"/>
              </w:placeholder>
            </w:sdtPr>
            <w:sdtEndPr/>
            <w:sdtContent>
              <w:p w:rsidR="00D0101D" w:rsidRPr="00D0101D" w:rsidRDefault="00603258" w:rsidP="00D0101D">
                <w:pPr>
                  <w:pStyle w:val="leftalignedtext"/>
                </w:pPr>
                <w:r>
                  <w:t xml:space="preserve">12 </w:t>
                </w:r>
                <w:proofErr w:type="spellStart"/>
                <w:r>
                  <w:t>Oshitelu</w:t>
                </w:r>
                <w:proofErr w:type="spellEnd"/>
                <w:r>
                  <w:t xml:space="preserve"> Street, Off </w:t>
                </w:r>
                <w:proofErr w:type="spellStart"/>
                <w:r>
                  <w:t>Simbiat</w:t>
                </w:r>
                <w:proofErr w:type="spellEnd"/>
                <w:r>
                  <w:t xml:space="preserve"> </w:t>
                </w:r>
                <w:proofErr w:type="spellStart"/>
                <w:r>
                  <w:t>Abiola</w:t>
                </w:r>
                <w:proofErr w:type="spellEnd"/>
                <w:r>
                  <w:t xml:space="preserve"> Rd.</w:t>
                </w:r>
              </w:p>
            </w:sdtContent>
          </w:sdt>
          <w:sdt>
            <w:sdtPr>
              <w:id w:val="629898853"/>
              <w:placeholder>
                <w:docPart w:val="AA614DC69E5944B5B2F6724B704C5932"/>
              </w:placeholder>
            </w:sdtPr>
            <w:sdtEndPr/>
            <w:sdtContent>
              <w:p w:rsidR="00D0101D" w:rsidRPr="00D0101D" w:rsidRDefault="00603258" w:rsidP="00D0101D">
                <w:pPr>
                  <w:pStyle w:val="leftalignedtext"/>
                </w:pPr>
                <w:r>
                  <w:t>Ikeja, Lagos</w:t>
                </w:r>
              </w:p>
            </w:sdtContent>
          </w:sdt>
          <w:sdt>
            <w:sdtPr>
              <w:id w:val="629898855"/>
              <w:placeholder>
                <w:docPart w:val="2AA816A36BA3494CA7E70A42CCFBC60E"/>
              </w:placeholder>
            </w:sdtPr>
            <w:sdtEndPr/>
            <w:sdtContent>
              <w:p w:rsidR="00D0101D" w:rsidRPr="00D0101D" w:rsidRDefault="00603258" w:rsidP="00D0101D">
                <w:pPr>
                  <w:pStyle w:val="leftalignedtext"/>
                </w:pPr>
                <w:r>
                  <w:t>08023611237,08098807050</w:t>
                </w:r>
              </w:p>
            </w:sdtContent>
          </w:sdt>
          <w:p w:rsidR="00D0101D" w:rsidRPr="00D0101D" w:rsidRDefault="00526469" w:rsidP="00D0101D">
            <w:pPr>
              <w:pStyle w:val="leftalignedtext"/>
            </w:pPr>
            <w:r>
              <w:t>RC</w:t>
            </w:r>
            <w:r w:rsidR="00D0101D" w:rsidRPr="00D0101D">
              <w:t xml:space="preserve"> </w:t>
            </w:r>
            <w:sdt>
              <w:sdtPr>
                <w:id w:val="629898857"/>
                <w:placeholder>
                  <w:docPart w:val="4A5A7055475B4C89AB24237E3713EE55"/>
                </w:placeholder>
              </w:sdtPr>
              <w:sdtEndPr/>
              <w:sdtContent>
                <w:r>
                  <w:t>785405</w:t>
                </w:r>
              </w:sdtContent>
            </w:sdt>
          </w:p>
          <w:sdt>
            <w:sdtPr>
              <w:id w:val="629898859"/>
              <w:placeholder>
                <w:docPart w:val="868FCF296B8C422094839A35C4A5F4F9"/>
              </w:placeholder>
            </w:sdtPr>
            <w:sdtEndPr/>
            <w:sdtContent>
              <w:p w:rsidR="0042680A" w:rsidRDefault="00C873BC" w:rsidP="00603258">
                <w:pPr>
                  <w:pStyle w:val="leftalignedtext"/>
                </w:pPr>
                <w:hyperlink r:id="rId9" w:history="1">
                  <w:r w:rsidR="00603258" w:rsidRPr="001D2A6D">
                    <w:rPr>
                      <w:rStyle w:val="Hyperlink"/>
                    </w:rPr>
                    <w:t>sales@gigabaod.com</w:t>
                  </w:r>
                </w:hyperlink>
                <w:r w:rsidR="00603258">
                  <w:t xml:space="preserve">, </w:t>
                </w:r>
                <w:hyperlink r:id="rId10" w:history="1">
                  <w:r w:rsidR="00603258" w:rsidRPr="001D2A6D">
                    <w:rPr>
                      <w:rStyle w:val="Hyperlink"/>
                    </w:rPr>
                    <w:t>satuski@gigaboad.com</w:t>
                  </w:r>
                </w:hyperlink>
                <w:r w:rsidR="00603258">
                  <w:t>, gigabaod@gmail.com</w:t>
                </w:r>
              </w:p>
            </w:sdtContent>
          </w:sdt>
        </w:tc>
        <w:tc>
          <w:tcPr>
            <w:tcW w:w="3287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FFFFFF"/>
          </w:tcPr>
          <w:p w:rsidR="0042680A" w:rsidRDefault="00BA3C05" w:rsidP="00C9686F">
            <w:pPr>
              <w:pStyle w:val="headingright"/>
            </w:pPr>
            <w:r>
              <w:t>CLIENT:</w:t>
            </w:r>
          </w:p>
        </w:tc>
        <w:tc>
          <w:tcPr>
            <w:tcW w:w="2113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FFFFF"/>
          </w:tcPr>
          <w:p w:rsidR="00D0101D" w:rsidRPr="00D0101D" w:rsidRDefault="00D0101D" w:rsidP="00D0101D">
            <w:pPr>
              <w:pStyle w:val="rightalignedtext"/>
            </w:pPr>
            <w:r>
              <w:t xml:space="preserve">Halogen Group</w:t>
            </w:r>
          </w:p>
          <w:p w:rsidR="0042680A" w:rsidRPr="000E042A" w:rsidRDefault="0042680A" w:rsidP="00D0101D">
            <w:pPr>
              <w:pStyle w:val="rightalignedtext"/>
            </w:pPr>
          </w:p>
        </w:tc>
      </w:tr>
      <w:tr w:rsidR="00F00B1F" w:rsidRPr="00912BEF" w:rsidTr="00603258">
        <w:trPr>
          <w:trHeight w:val="288"/>
          <w:jc w:val="center"/>
        </w:trPr>
        <w:tc>
          <w:tcPr>
            <w:tcW w:w="31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0000"/>
            <w:tcMar>
              <w:top w:w="0" w:type="dxa"/>
            </w:tcMar>
            <w:vAlign w:val="center"/>
          </w:tcPr>
          <w:p w:rsidR="00F00B1F" w:rsidRPr="00912BEF" w:rsidRDefault="00F00B1F" w:rsidP="00363C31">
            <w:pPr>
              <w:pStyle w:val="columnheadings"/>
            </w:pPr>
            <w:r>
              <w:t>Payment Method</w:t>
            </w:r>
          </w:p>
        </w:tc>
        <w:tc>
          <w:tcPr>
            <w:tcW w:w="312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0000"/>
            <w:vAlign w:val="center"/>
          </w:tcPr>
          <w:p w:rsidR="00F00B1F" w:rsidRPr="00912BEF" w:rsidRDefault="00F00B1F" w:rsidP="00363C31">
            <w:pPr>
              <w:pStyle w:val="columnheadings"/>
            </w:pPr>
            <w:r>
              <w:t>Cheque No:</w:t>
            </w:r>
          </w:p>
        </w:tc>
        <w:tc>
          <w:tcPr>
            <w:tcW w:w="312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0000"/>
            <w:vAlign w:val="center"/>
          </w:tcPr>
          <w:p w:rsidR="00F00B1F" w:rsidRPr="00912BEF" w:rsidRDefault="00F00B1F" w:rsidP="00363C31">
            <w:pPr>
              <w:pStyle w:val="columnheadings"/>
            </w:pPr>
            <w:r>
              <w:t>L.p.o No:</w:t>
            </w:r>
          </w:p>
        </w:tc>
      </w:tr>
      <w:tr w:rsidR="00F00B1F" w:rsidRPr="009C1CA5" w:rsidTr="00D0101D">
        <w:trPr>
          <w:trHeight w:val="297"/>
          <w:jc w:val="center"/>
        </w:trPr>
        <w:tc>
          <w:tcPr>
            <w:tcW w:w="31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F00B1F" w:rsidRPr="009C1CA5" w:rsidRDefault="00F00B1F" w:rsidP="001B1C74">
            <w:r>
              <w:t>Online Transfer:</w:t>
            </w:r>
          </w:p>
        </w:tc>
        <w:tc>
          <w:tcPr>
            <w:tcW w:w="312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F00B1F" w:rsidRPr="009C1CA5" w:rsidRDefault="00F00B1F" w:rsidP="001B1C74"/>
        </w:tc>
        <w:tc>
          <w:tcPr>
            <w:tcW w:w="312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F00B1F" w:rsidRPr="009C1CA5" w:rsidRDefault="00F00B1F" w:rsidP="001B1C74"/>
        </w:tc>
      </w:tr>
      <w:tr w:rsidR="00526469" w:rsidRPr="009C1CA5" w:rsidTr="00D0101D">
        <w:trPr>
          <w:trHeight w:val="297"/>
          <w:jc w:val="center"/>
        </w:trPr>
        <w:tc>
          <w:tcPr>
            <w:tcW w:w="31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526469" w:rsidRPr="009C1CA5" w:rsidRDefault="00526469" w:rsidP="001B1C74"/>
        </w:tc>
        <w:tc>
          <w:tcPr>
            <w:tcW w:w="312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526469" w:rsidRPr="009C1CA5" w:rsidRDefault="00526469" w:rsidP="001B1C74"/>
        </w:tc>
        <w:tc>
          <w:tcPr>
            <w:tcW w:w="312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526469" w:rsidRPr="009C1CA5" w:rsidRDefault="00526469" w:rsidP="001B1C74"/>
        </w:tc>
      </w:tr>
      <w:tr w:rsidR="00BA3C05" w:rsidRPr="00912BEF" w:rsidTr="00D0101D">
        <w:trPr>
          <w:trHeight w:val="288"/>
          <w:jc w:val="center"/>
        </w:trPr>
        <w:tc>
          <w:tcPr>
            <w:tcW w:w="9360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:rsidR="00BA3C05" w:rsidRPr="00912BEF" w:rsidRDefault="00BA3C05" w:rsidP="00181917">
            <w:pPr>
              <w:pStyle w:val="Amount"/>
            </w:pPr>
          </w:p>
        </w:tc>
      </w:tr>
      <w:tr w:rsidR="00BA3C05" w:rsidRPr="00912BEF" w:rsidTr="00526469">
        <w:trPr>
          <w:trHeight w:val="288"/>
          <w:jc w:val="center"/>
        </w:trPr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0000"/>
            <w:tcMar>
              <w:top w:w="0" w:type="dxa"/>
            </w:tcMar>
            <w:vAlign w:val="center"/>
          </w:tcPr>
          <w:p w:rsidR="00BA3C05" w:rsidRPr="00912BEF" w:rsidRDefault="00BA3C05" w:rsidP="009C1CA5">
            <w:pPr>
              <w:pStyle w:val="columnheadings"/>
            </w:pPr>
            <w:proofErr w:type="spellStart"/>
            <w:r>
              <w:t>Qty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0000"/>
            <w:vAlign w:val="center"/>
          </w:tcPr>
          <w:p w:rsidR="00BA3C05" w:rsidRPr="00912BEF" w:rsidRDefault="00BA3C05" w:rsidP="009C1CA5">
            <w:pPr>
              <w:pStyle w:val="columnheadings"/>
            </w:pPr>
            <w:r>
              <w:t>Item #</w:t>
            </w:r>
          </w:p>
        </w:tc>
        <w:tc>
          <w:tcPr>
            <w:tcW w:w="156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0000"/>
            <w:vAlign w:val="center"/>
          </w:tcPr>
          <w:p w:rsidR="00BA3C05" w:rsidRPr="00912BEF" w:rsidRDefault="00BA3C05" w:rsidP="009C1CA5">
            <w:pPr>
              <w:pStyle w:val="columnheadings"/>
            </w:pPr>
            <w:r>
              <w:t>Description</w:t>
            </w:r>
          </w:p>
        </w:tc>
        <w:tc>
          <w:tcPr>
            <w:tcW w:w="156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0000"/>
            <w:vAlign w:val="center"/>
          </w:tcPr>
          <w:p w:rsidR="00BA3C05" w:rsidRPr="00912BEF" w:rsidRDefault="00BA3C05" w:rsidP="009C1CA5">
            <w:pPr>
              <w:pStyle w:val="columnheadings"/>
            </w:pPr>
            <w:r>
              <w:t>Unit Price</w:t>
            </w:r>
          </w:p>
        </w:tc>
        <w:tc>
          <w:tcPr>
            <w:tcW w:w="156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0000"/>
            <w:vAlign w:val="center"/>
          </w:tcPr>
          <w:p w:rsidR="00BA3C05" w:rsidRPr="00912BEF" w:rsidRDefault="00BA3C05" w:rsidP="009C1CA5">
            <w:pPr>
              <w:pStyle w:val="columnheadings"/>
            </w:pPr>
            <w:r>
              <w:t>Discount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0000"/>
            <w:vAlign w:val="center"/>
          </w:tcPr>
          <w:p w:rsidR="00BA3C05" w:rsidRPr="00912BEF" w:rsidRDefault="00BA3C05" w:rsidP="009C1CA5">
            <w:pPr>
              <w:pStyle w:val="columnheadings"/>
            </w:pPr>
            <w:r>
              <w:t xml:space="preserve"> Total</w:t>
            </w:r>
          </w:p>
        </w:tc>
      </w:tr>
      <w:tr w:rsidR="00BA3C05" w:rsidRPr="00912BEF" w:rsidTr="00D0101D">
        <w:trPr>
          <w:trHeight w:val="297"/>
          <w:jc w:val="center"/>
        </w:trPr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BA3C05" w:rsidRPr="009C1CA5" w:rsidRDefault="00BA3C05" w:rsidP="001B1C74">
            <w:pPr/>
          </w:p>
        </w:tc>
        <w:tc>
          <w:tcPr>
            <w:tcW w:w="155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BA3C05" w:rsidRPr="009C1CA5" w:rsidRDefault="00BA3C05" w:rsidP="001B1C74">
            <w:pPr/>
          </w:p>
        </w:tc>
        <w:tc>
          <w:tcPr>
            <w:tcW w:w="156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BA3C05" w:rsidRPr="009C1CA5" w:rsidRDefault="00BA3C05" w:rsidP="001B1C74">
            <w:pPr/>
          </w:p>
        </w:tc>
        <w:tc>
          <w:tcPr>
            <w:tcW w:w="156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</w:tr>
      <w:tr w:rsidR="00BA3C05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BA3C05" w:rsidRPr="009C1CA5" w:rsidRDefault="00BA3C05" w:rsidP="001B1C74">
            <w:pPr/>
            <w:r>
              <w:t xml:space="preserve">1</w:t>
            </w:r>
          </w:p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77807" w:rsidRDefault="00C873BC">
            <w:pPr/>
            <w:r>
              <w:t xml:space="preserve">Hp Laserjet 177fw</w:t>
            </w:r>
          </w:p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>
            <w:pPr/>
            <w:r>
              <w:t xml:space="preserve">Change of blade</w:t>
            </w:r>
          </w:p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  <w:r>
              <w:t xml:space="preserve">8,</w:t>
            </w:r>
            <w:r>
              <w:t xml:space="preserve">0</w:t>
            </w:r>
            <w:r>
              <w:t xml:space="preserve">00.</w:t>
            </w:r>
            <w:r>
              <w:t xml:space="preserve">00</w:t>
            </w:r>
          </w:p>
        </w:tc>
      </w:tr>
      <w:tr w:rsidR="00BA3C05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BA3C05" w:rsidRPr="009C1CA5" w:rsidRDefault="00BA3C05" w:rsidP="001B1C74">
            <w:pPr/>
          </w:p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177807" w:rsidRDefault="00177807">
            <w:pPr/>
          </w:p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BA3C05" w:rsidRPr="009C1CA5" w:rsidRDefault="00BA3C05" w:rsidP="001B1C74">
            <w:pPr/>
          </w:p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177807" w:rsidRDefault="00C873BC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</w:tr>
      <w:tr w:rsidR="00BA3C05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BA3C05" w:rsidRPr="009C1CA5" w:rsidRDefault="00BA3C05" w:rsidP="001B1C74">
            <w:pPr/>
          </w:p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77807" w:rsidRDefault="00177807">
            <w:pPr/>
          </w:p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77807" w:rsidRDefault="00177807">
            <w:pPr/>
            <w:r>
              <w:t xml:space="preserve">Change of Roller</w:t>
            </w:r>
          </w:p>
          <w:p>
            <w:pPr/>
          </w:p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  <w:r>
              <w:t xml:space="preserve">8,000</w:t>
            </w:r>
            <w:r>
              <w:t xml:space="preserve">,00</w:t>
            </w:r>
          </w:p>
        </w:tc>
      </w:tr>
      <w:tr w:rsidR="00BA3C05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BA3C05" w:rsidRPr="009C1CA5" w:rsidRDefault="00BA3C05" w:rsidP="001B1C74">
            <w:pPr/>
          </w:p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177807" w:rsidRDefault="00C873BC">
            <w:pPr/>
          </w:p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BA3C05" w:rsidRPr="009C1CA5" w:rsidRDefault="00BA3C05" w:rsidP="001B1C74">
            <w:pPr/>
            <w:r>
              <w:t xml:space="preserve">Change of sensor</w:t>
            </w:r>
          </w:p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  <w:r>
              <w:t xml:space="preserve">7.000.00</w:t>
            </w:r>
          </w:p>
        </w:tc>
      </w:tr>
      <w:tr w:rsidR="00BA3C05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BA3C05" w:rsidRPr="009C1CA5" w:rsidRDefault="00BA3C05" w:rsidP="001B1C74">
            <w:pPr/>
          </w:p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A3C05" w:rsidRPr="009C1CA5" w:rsidRDefault="00BA3C05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A3C05" w:rsidRPr="009C1CA5" w:rsidRDefault="00BA3C05" w:rsidP="001B1C74">
            <w:pPr/>
          </w:p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</w:tr>
      <w:tr w:rsidR="00BA3C05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BA3C05" w:rsidRPr="009C1CA5" w:rsidRDefault="00BA3C05" w:rsidP="001B1C74"/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BA3C05" w:rsidRPr="009C1CA5" w:rsidRDefault="00BA3C05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BA3C05" w:rsidRPr="009C1CA5" w:rsidRDefault="00BA3C05" w:rsidP="001B1C74">
            <w:pPr/>
            <w:r>
              <w:t xml:space="preserve">Servicing of the </w:t>
            </w:r>
            <w:r>
              <w:t xml:space="preserve">printer</w:t>
            </w:r>
          </w:p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  <w:r>
              <w:t xml:space="preserve">4,000.00</w:t>
            </w:r>
          </w:p>
        </w:tc>
      </w:tr>
      <w:tr w:rsidR="00BA3C05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BA3C05" w:rsidRPr="009C1CA5" w:rsidRDefault="00BA3C05" w:rsidP="001B1C74"/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A3C05" w:rsidRPr="009C1CA5" w:rsidRDefault="00BA3C05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A3C05" w:rsidRPr="009C1CA5" w:rsidRDefault="00BA3C05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</w:tr>
      <w:tr w:rsidR="00815160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815160" w:rsidRPr="009C1CA5" w:rsidRDefault="00815160" w:rsidP="001B1C74"/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815160" w:rsidRPr="009C1CA5" w:rsidRDefault="00815160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815160" w:rsidRPr="009C1CA5" w:rsidRDefault="00815160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</w:tr>
      <w:tr w:rsidR="00815160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815160" w:rsidRPr="009C1CA5" w:rsidRDefault="00815160" w:rsidP="001B1C74"/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5160" w:rsidRPr="009C1CA5" w:rsidRDefault="00815160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5160" w:rsidRPr="009C1CA5" w:rsidRDefault="00815160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</w:tr>
      <w:tr w:rsidR="00815160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815160" w:rsidRPr="009C1CA5" w:rsidRDefault="00815160" w:rsidP="001B1C74"/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815160" w:rsidRPr="009C1CA5" w:rsidRDefault="00815160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815160" w:rsidRPr="009C1CA5" w:rsidRDefault="00815160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</w:tr>
      <w:tr w:rsidR="00815160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815160" w:rsidRPr="009C1CA5" w:rsidRDefault="00815160" w:rsidP="001B1C74"/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5160" w:rsidRPr="009C1CA5" w:rsidRDefault="00815160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5160" w:rsidRPr="009C1CA5" w:rsidRDefault="00815160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</w:tr>
      <w:tr w:rsidR="00815160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815160" w:rsidRPr="009C1CA5" w:rsidRDefault="00815160" w:rsidP="001B1C74"/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815160" w:rsidRPr="009C1CA5" w:rsidRDefault="00815160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815160" w:rsidRPr="009C1CA5" w:rsidRDefault="00815160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</w:tr>
      <w:tr w:rsidR="00BA3C05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BA3C05" w:rsidRPr="009C1CA5" w:rsidRDefault="00BA3C05" w:rsidP="001B1C74"/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A3C05" w:rsidRPr="009C1CA5" w:rsidRDefault="00BA3C05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A3C05" w:rsidRPr="009C1CA5" w:rsidRDefault="00BA3C05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</w:tr>
      <w:tr w:rsidR="00BA3C05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BA3C05" w:rsidRPr="009C1CA5" w:rsidRDefault="00BA3C05" w:rsidP="001B1C74"/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BA3C05" w:rsidRPr="009C1CA5" w:rsidRDefault="00BA3C05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BA3C05" w:rsidRPr="009C1CA5" w:rsidRDefault="00BA3C05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</w:tr>
      <w:tr w:rsidR="00BA3C05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BA3C05" w:rsidRPr="009C1CA5" w:rsidRDefault="00BA3C05" w:rsidP="001B1C74"/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A3C05" w:rsidRPr="009C1CA5" w:rsidRDefault="00BA3C05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A3C05" w:rsidRPr="009C1CA5" w:rsidRDefault="00BA3C05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</w:tr>
      <w:tr w:rsidR="00BA3C05" w:rsidRPr="00912BEF" w:rsidTr="00D0101D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BA3C05" w:rsidRPr="009C1CA5" w:rsidRDefault="00BA3C05" w:rsidP="001B1C74"/>
        </w:tc>
        <w:tc>
          <w:tcPr>
            <w:tcW w:w="1558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BA3C05" w:rsidRPr="009C1CA5" w:rsidRDefault="00BA3C05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BA3C05" w:rsidRPr="009C1CA5" w:rsidRDefault="00BA3C05" w:rsidP="001B1C74"/>
        </w:tc>
        <w:tc>
          <w:tcPr>
            <w:tcW w:w="1560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3" w:type="dxa"/>
            <w:gridSpan w:val="3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  <w:tc>
          <w:tcPr>
            <w:tcW w:w="156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3C05" w:rsidRPr="009C1CA5" w:rsidRDefault="00BA3C05" w:rsidP="0042680A">
            <w:pPr>
              <w:pStyle w:val="Amount"/>
            </w:pPr>
          </w:p>
        </w:tc>
      </w:tr>
      <w:tr w:rsidR="00815160" w:rsidRPr="00912BEF" w:rsidTr="00D0101D">
        <w:trPr>
          <w:trHeight w:val="289"/>
          <w:jc w:val="center"/>
        </w:trPr>
        <w:tc>
          <w:tcPr>
            <w:tcW w:w="6237" w:type="dxa"/>
            <w:gridSpan w:val="7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BA3C05" w:rsidRPr="009C1CA5" w:rsidRDefault="00BA3C05" w:rsidP="00815160">
            <w:pPr>
              <w:pStyle w:val="labels"/>
            </w:pPr>
          </w:p>
        </w:tc>
        <w:tc>
          <w:tcPr>
            <w:tcW w:w="156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815160" w:rsidRPr="009C1CA5" w:rsidRDefault="00815160" w:rsidP="0042680A">
            <w:pPr>
              <w:pStyle w:val="Amount"/>
            </w:pPr>
          </w:p>
        </w:tc>
      </w:tr>
      <w:tr w:rsidR="0042680A" w:rsidRPr="00912BEF" w:rsidTr="00D0101D">
        <w:trPr>
          <w:trHeight w:val="288"/>
          <w:jc w:val="center"/>
        </w:trPr>
        <w:tc>
          <w:tcPr>
            <w:tcW w:w="780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42680A" w:rsidRDefault="00F738BA" w:rsidP="00F20A69">
            <w:pPr>
              <w:pStyle w:val="labels"/>
            </w:pPr>
            <w:r>
              <w:t>Subtotal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42680A" w:rsidRPr="009C1CA5" w:rsidRDefault="0042680A" w:rsidP="0042680A">
            <w:pPr>
              <w:pStyle w:val="Amount"/>
            </w:pPr>
            <w:r>
              <w:t xml:space="preserve">27</w:t>
            </w:r>
            <w:r>
              <w:t xml:space="preserve">,</w:t>
            </w:r>
            <w:r>
              <w:t xml:space="preserve">000.00</w:t>
            </w:r>
          </w:p>
        </w:tc>
      </w:tr>
      <w:tr w:rsidR="00EC2385" w:rsidRPr="00912BEF" w:rsidTr="00D0101D">
        <w:trPr>
          <w:trHeight w:val="288"/>
          <w:jc w:val="center"/>
        </w:trPr>
        <w:tc>
          <w:tcPr>
            <w:tcW w:w="780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EC2385" w:rsidRDefault="00EC2385" w:rsidP="00F20A69">
            <w:pPr>
              <w:pStyle w:val="labels"/>
            </w:pPr>
            <w:r>
              <w:lastRenderedPageBreak/>
              <w:t>VAT(7.5%)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C2385" w:rsidRPr="009C1CA5" w:rsidRDefault="00EC2385" w:rsidP="0042680A">
            <w:pPr>
              <w:pStyle w:val="Amount"/>
            </w:pPr>
            <w:r>
              <w:t xml:space="preserve">2,035</w:t>
            </w:r>
            <w:r>
              <w:t xml:space="preserve">.00</w:t>
            </w:r>
          </w:p>
        </w:tc>
      </w:tr>
      <w:tr w:rsidR="00EC2385" w:rsidRPr="00912BEF" w:rsidTr="00D0101D">
        <w:trPr>
          <w:trHeight w:val="288"/>
          <w:jc w:val="center"/>
        </w:trPr>
        <w:tc>
          <w:tcPr>
            <w:tcW w:w="780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EC2385" w:rsidRDefault="00EC2385" w:rsidP="00F20A69">
            <w:pPr>
              <w:pStyle w:val="labels"/>
            </w:pPr>
            <w:r>
              <w:t>Total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EC2385" w:rsidRPr="009C1CA5" w:rsidRDefault="00EC2385" w:rsidP="0042680A">
            <w:pPr>
              <w:pStyle w:val="Amount"/>
            </w:pPr>
            <w:r>
              <w:t xml:space="preserve">29</w:t>
            </w:r>
            <w:r>
              <w:t xml:space="preserve">.035.0</w:t>
            </w:r>
            <w:r>
              <w:t xml:space="preserve">0</w:t>
            </w:r>
          </w:p>
        </w:tc>
      </w:tr>
      <w:tr w:rsidR="004011A6" w:rsidRPr="001C2122">
        <w:trPr>
          <w:trHeight w:val="1124"/>
          <w:jc w:val="center"/>
        </w:trPr>
        <w:tc>
          <w:tcPr>
            <w:tcW w:w="1611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:rsidR="004011A6" w:rsidRDefault="00603258" w:rsidP="001B1C74">
            <w:r>
              <w:t>TIN:032753040-0001</w:t>
            </w:r>
          </w:p>
        </w:tc>
        <w:tc>
          <w:tcPr>
            <w:tcW w:w="3606" w:type="dxa"/>
            <w:gridSpan w:val="4"/>
            <w:shd w:val="clear" w:color="auto" w:fill="FFFFFF"/>
            <w:vAlign w:val="bottom"/>
          </w:tcPr>
          <w:p w:rsidR="004011A6" w:rsidRDefault="00D0101D" w:rsidP="00D0101D">
            <w:pPr>
              <w:pStyle w:val="slogan"/>
            </w:pPr>
            <w:r>
              <w:t>Accnt.No:Gigabaod Nig.Ltd.0042366901(Diamond bank)</w:t>
            </w:r>
          </w:p>
          <w:p w:rsidR="00177807" w:rsidRDefault="00177807">
            <w:pPr>
              <w:pStyle w:val="slogan"/>
            </w:pPr>
          </w:p>
          <w:p w:rsidR="00177807" w:rsidRDefault="00C873BC">
            <w:pPr>
              <w:pStyle w:val="slogan"/>
            </w:pPr>
            <w:r>
              <w:t>Gigabaod Nig.Ltd:0011376036</w:t>
            </w:r>
          </w:p>
          <w:p w:rsidR="00177807" w:rsidRDefault="00C873BC">
            <w:pPr>
              <w:pStyle w:val="slogan"/>
            </w:pPr>
            <w:r>
              <w:t xml:space="preserve"> GTB..</w:t>
            </w:r>
          </w:p>
          <w:p w:rsidR="00177807" w:rsidRDefault="00177807">
            <w:pPr>
              <w:pStyle w:val="slogan"/>
            </w:pPr>
          </w:p>
        </w:tc>
        <w:tc>
          <w:tcPr>
            <w:tcW w:w="4143" w:type="dxa"/>
            <w:gridSpan w:val="5"/>
            <w:shd w:val="clear" w:color="auto" w:fill="FFFFFF"/>
            <w:vAlign w:val="bottom"/>
          </w:tcPr>
          <w:p w:rsidR="004011A6" w:rsidRPr="001C2122" w:rsidRDefault="004011A6" w:rsidP="004011A6">
            <w:pPr>
              <w:pStyle w:val="thankyou"/>
            </w:pPr>
          </w:p>
        </w:tc>
      </w:tr>
    </w:tbl>
    <w:p w:rsidR="007F5BB3" w:rsidRDefault="007F5BB3" w:rsidP="00C41844"/>
    <w:sectPr w:rsidR="007F5BB3" w:rsidSect="0042680A">
      <w:headerReference w:type="default" r:id="rId11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3BC" w:rsidRDefault="00C873BC" w:rsidP="00603258">
      <w:r>
        <w:separator/>
      </w:r>
    </w:p>
  </w:endnote>
  <w:endnote w:type="continuationSeparator" w:id="0">
    <w:p w:rsidR="00C873BC" w:rsidRDefault="00C873BC" w:rsidP="0060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3BC" w:rsidRDefault="00C873BC" w:rsidP="00603258">
      <w:r>
        <w:separator/>
      </w:r>
    </w:p>
  </w:footnote>
  <w:footnote w:type="continuationSeparator" w:id="0">
    <w:p w:rsidR="00C873BC" w:rsidRDefault="00C873BC" w:rsidP="00603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258" w:rsidRDefault="00603258">
    <w:pPr>
      <w:pStyle w:val="Header"/>
    </w:pPr>
    <w:r>
      <w:rPr>
        <w:noProof/>
      </w:rPr>
      <w:drawing>
        <wp:inline distT="0" distB="0" distL="0" distR="0" wp14:anchorId="16D87477" wp14:editId="08F8C044">
          <wp:extent cx="1795145" cy="71374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145" cy="713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75"/>
    <w:rsid w:val="000044C6"/>
    <w:rsid w:val="00010191"/>
    <w:rsid w:val="00024856"/>
    <w:rsid w:val="00061BE1"/>
    <w:rsid w:val="000653AC"/>
    <w:rsid w:val="000A467A"/>
    <w:rsid w:val="000D6448"/>
    <w:rsid w:val="000E042A"/>
    <w:rsid w:val="000F5D11"/>
    <w:rsid w:val="000F6B47"/>
    <w:rsid w:val="000F7D4F"/>
    <w:rsid w:val="0010556E"/>
    <w:rsid w:val="001119DF"/>
    <w:rsid w:val="00130F5B"/>
    <w:rsid w:val="00140EA0"/>
    <w:rsid w:val="00144B6F"/>
    <w:rsid w:val="001553FA"/>
    <w:rsid w:val="00161DB3"/>
    <w:rsid w:val="00177807"/>
    <w:rsid w:val="00181917"/>
    <w:rsid w:val="001A0A9F"/>
    <w:rsid w:val="001B1C74"/>
    <w:rsid w:val="001B4F7A"/>
    <w:rsid w:val="001B70FF"/>
    <w:rsid w:val="001F0F9F"/>
    <w:rsid w:val="002025E8"/>
    <w:rsid w:val="00202E66"/>
    <w:rsid w:val="00226857"/>
    <w:rsid w:val="00227D2A"/>
    <w:rsid w:val="00237500"/>
    <w:rsid w:val="00237E66"/>
    <w:rsid w:val="002523E9"/>
    <w:rsid w:val="00297A63"/>
    <w:rsid w:val="002D128D"/>
    <w:rsid w:val="002F6035"/>
    <w:rsid w:val="00304275"/>
    <w:rsid w:val="003055DC"/>
    <w:rsid w:val="00311C97"/>
    <w:rsid w:val="003272DA"/>
    <w:rsid w:val="00357BD5"/>
    <w:rsid w:val="00363C31"/>
    <w:rsid w:val="00390D1B"/>
    <w:rsid w:val="003D42CB"/>
    <w:rsid w:val="003E5FCD"/>
    <w:rsid w:val="003F1691"/>
    <w:rsid w:val="004011A6"/>
    <w:rsid w:val="004077A8"/>
    <w:rsid w:val="0042680A"/>
    <w:rsid w:val="00441785"/>
    <w:rsid w:val="00442CDA"/>
    <w:rsid w:val="00446C27"/>
    <w:rsid w:val="004471ED"/>
    <w:rsid w:val="0045588D"/>
    <w:rsid w:val="00455F93"/>
    <w:rsid w:val="004C4F1D"/>
    <w:rsid w:val="004F202D"/>
    <w:rsid w:val="005209B5"/>
    <w:rsid w:val="00521569"/>
    <w:rsid w:val="00526469"/>
    <w:rsid w:val="00553D7A"/>
    <w:rsid w:val="005668F2"/>
    <w:rsid w:val="0057647C"/>
    <w:rsid w:val="00577677"/>
    <w:rsid w:val="005865E7"/>
    <w:rsid w:val="005F3BA8"/>
    <w:rsid w:val="00600046"/>
    <w:rsid w:val="00603258"/>
    <w:rsid w:val="00646D51"/>
    <w:rsid w:val="006800E0"/>
    <w:rsid w:val="006869C1"/>
    <w:rsid w:val="006A7C63"/>
    <w:rsid w:val="006B7B9B"/>
    <w:rsid w:val="006F3C33"/>
    <w:rsid w:val="00704C33"/>
    <w:rsid w:val="00705D71"/>
    <w:rsid w:val="00750613"/>
    <w:rsid w:val="00776BCB"/>
    <w:rsid w:val="007B38EB"/>
    <w:rsid w:val="007F242B"/>
    <w:rsid w:val="007F5BB3"/>
    <w:rsid w:val="00815160"/>
    <w:rsid w:val="008171B1"/>
    <w:rsid w:val="00820427"/>
    <w:rsid w:val="008205AA"/>
    <w:rsid w:val="008C58CA"/>
    <w:rsid w:val="008C5A0E"/>
    <w:rsid w:val="008E45DF"/>
    <w:rsid w:val="008E5F43"/>
    <w:rsid w:val="008F4CE5"/>
    <w:rsid w:val="00912BEF"/>
    <w:rsid w:val="00953D43"/>
    <w:rsid w:val="00954EF9"/>
    <w:rsid w:val="00955153"/>
    <w:rsid w:val="009B2AC0"/>
    <w:rsid w:val="009B3608"/>
    <w:rsid w:val="009B6CF5"/>
    <w:rsid w:val="009C1CA5"/>
    <w:rsid w:val="009C28E3"/>
    <w:rsid w:val="009D7158"/>
    <w:rsid w:val="00A27EC3"/>
    <w:rsid w:val="00A42A8C"/>
    <w:rsid w:val="00A472D4"/>
    <w:rsid w:val="00A50CC1"/>
    <w:rsid w:val="00A5177E"/>
    <w:rsid w:val="00A54A6E"/>
    <w:rsid w:val="00A62F9D"/>
    <w:rsid w:val="00A63377"/>
    <w:rsid w:val="00A73592"/>
    <w:rsid w:val="00A87BAC"/>
    <w:rsid w:val="00A908B1"/>
    <w:rsid w:val="00AB6975"/>
    <w:rsid w:val="00AD1385"/>
    <w:rsid w:val="00AD6E6B"/>
    <w:rsid w:val="00B460B1"/>
    <w:rsid w:val="00B52303"/>
    <w:rsid w:val="00BA3C05"/>
    <w:rsid w:val="00BB2A5B"/>
    <w:rsid w:val="00BD6D96"/>
    <w:rsid w:val="00BE0AE9"/>
    <w:rsid w:val="00BF1E05"/>
    <w:rsid w:val="00BF5438"/>
    <w:rsid w:val="00C41844"/>
    <w:rsid w:val="00C50F0E"/>
    <w:rsid w:val="00C54AE4"/>
    <w:rsid w:val="00C873BC"/>
    <w:rsid w:val="00C94348"/>
    <w:rsid w:val="00C9686F"/>
    <w:rsid w:val="00CA1C8D"/>
    <w:rsid w:val="00CC1DC3"/>
    <w:rsid w:val="00CD3C2A"/>
    <w:rsid w:val="00D0101D"/>
    <w:rsid w:val="00D52530"/>
    <w:rsid w:val="00D7115F"/>
    <w:rsid w:val="00D719AB"/>
    <w:rsid w:val="00D824D4"/>
    <w:rsid w:val="00DB6D0A"/>
    <w:rsid w:val="00DF1EAB"/>
    <w:rsid w:val="00E020A7"/>
    <w:rsid w:val="00E215DD"/>
    <w:rsid w:val="00E47F00"/>
    <w:rsid w:val="00E52614"/>
    <w:rsid w:val="00E722D5"/>
    <w:rsid w:val="00E73C15"/>
    <w:rsid w:val="00E97E88"/>
    <w:rsid w:val="00EB4F05"/>
    <w:rsid w:val="00EC2385"/>
    <w:rsid w:val="00ED1C85"/>
    <w:rsid w:val="00ED5BBA"/>
    <w:rsid w:val="00F006F7"/>
    <w:rsid w:val="00F00B1F"/>
    <w:rsid w:val="00F01E9A"/>
    <w:rsid w:val="00F20A69"/>
    <w:rsid w:val="00F56369"/>
    <w:rsid w:val="00F738BA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ecf0f2,#627e9c"/>
    </o:shapedefaults>
    <o:shapelayout v:ext="edit">
      <o:idmap v:ext="edit" data="1"/>
    </o:shapelayout>
  </w:shapeDefaults>
  <w:decimalSymbol w:val="."/>
  <w:listSeparator w:val=","/>
  <w15:docId w15:val="{0518923B-6937-4D6A-B9F9-792533DF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01D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D0101D"/>
    <w:pPr>
      <w:keepNext/>
      <w:spacing w:before="140"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0101D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101D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D0101D"/>
    <w:pPr>
      <w:jc w:val="left"/>
    </w:pPr>
    <w:rPr>
      <w:color w:val="F2F2F2" w:themeColor="background1" w:themeShade="F2"/>
      <w:sz w:val="13"/>
    </w:rPr>
  </w:style>
  <w:style w:type="paragraph" w:customStyle="1" w:styleId="labels">
    <w:name w:val="labels"/>
    <w:basedOn w:val="Normal"/>
    <w:rsid w:val="00D0101D"/>
    <w:pPr>
      <w:jc w:val="right"/>
      <w:outlineLvl w:val="1"/>
    </w:pPr>
    <w:rPr>
      <w:b/>
      <w:i/>
      <w:spacing w:val="40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D0101D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thankyou">
    <w:name w:val="thank you"/>
    <w:basedOn w:val="Normal"/>
    <w:link w:val="thankyouChar"/>
    <w:autoRedefine/>
    <w:rsid w:val="00D0101D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slogan">
    <w:name w:val="slogan"/>
    <w:basedOn w:val="Normal"/>
    <w:rsid w:val="00D0101D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D0101D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553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3D7A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101D"/>
    <w:rPr>
      <w:color w:val="808080"/>
    </w:rPr>
  </w:style>
  <w:style w:type="paragraph" w:styleId="Header">
    <w:name w:val="header"/>
    <w:basedOn w:val="Normal"/>
    <w:link w:val="HeaderChar"/>
    <w:unhideWhenUsed/>
    <w:rsid w:val="006032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3258"/>
    <w:rPr>
      <w:rFonts w:asciiTheme="minorHAnsi" w:hAnsiTheme="minorHAnsi"/>
      <w:sz w:val="14"/>
      <w:szCs w:val="14"/>
    </w:rPr>
  </w:style>
  <w:style w:type="paragraph" w:styleId="Footer">
    <w:name w:val="footer"/>
    <w:basedOn w:val="Normal"/>
    <w:link w:val="FooterChar"/>
    <w:unhideWhenUsed/>
    <w:rsid w:val="006032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3258"/>
    <w:rPr>
      <w:rFonts w:asciiTheme="minorHAnsi" w:hAnsiTheme="minorHAnsi"/>
      <w:sz w:val="14"/>
      <w:szCs w:val="14"/>
    </w:rPr>
  </w:style>
  <w:style w:type="character" w:styleId="Hyperlink">
    <w:name w:val="Hyperlink"/>
    <w:basedOn w:val="DefaultParagraphFont"/>
    <w:unhideWhenUsed/>
    <w:rsid w:val="00603258"/>
    <w:rPr>
      <w:color w:val="00C8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atuski@gigaboad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sales@gigabaod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platinum\commercial-sales-receipt-template-\sales-receipt-template-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1A7121BAC04E208B8BEDB9866B5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EA158-17E8-43FB-89C7-86D35DC07DE6}"/>
      </w:docPartPr>
      <w:docPartBody>
        <w:p w:rsidR="00492341" w:rsidRDefault="00353C02">
          <w:pPr>
            <w:pStyle w:val="AB1A7121BAC04E208B8BEDB9866B5BCE"/>
          </w:pPr>
          <w:r>
            <w:t>[Enter a date]</w:t>
          </w:r>
        </w:p>
      </w:docPartBody>
    </w:docPart>
    <w:docPart>
      <w:docPartPr>
        <w:name w:val="5832146AC1884811A9187F3644F06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9342E-B8EA-41D2-B7F6-7646DC80C2DC}"/>
      </w:docPartPr>
      <w:docPartBody>
        <w:p w:rsidR="00492341" w:rsidRDefault="00353C02">
          <w:pPr>
            <w:pStyle w:val="5832146AC1884811A9187F3644F06DDB"/>
          </w:pPr>
          <w:r w:rsidRPr="00857D02">
            <w:rPr>
              <w:rStyle w:val="PlaceholderText"/>
            </w:rPr>
            <w:t>[Your Company Name]</w:t>
          </w:r>
        </w:p>
      </w:docPartBody>
    </w:docPart>
    <w:docPart>
      <w:docPartPr>
        <w:name w:val="D3F56A861185477B90CE2996B1DB3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FDB0-0B2B-4B39-8A60-7D022F657D3C}"/>
      </w:docPartPr>
      <w:docPartBody>
        <w:p w:rsidR="00492341" w:rsidRDefault="00353C02">
          <w:pPr>
            <w:pStyle w:val="D3F56A861185477B90CE2996B1DB335D"/>
          </w:pPr>
          <w:r w:rsidRPr="00857D02">
            <w:t>[Street Address]</w:t>
          </w:r>
        </w:p>
      </w:docPartBody>
    </w:docPart>
    <w:docPart>
      <w:docPartPr>
        <w:name w:val="AA614DC69E5944B5B2F6724B704C5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20677-8040-4395-BB88-27F0CC8E0878}"/>
      </w:docPartPr>
      <w:docPartBody>
        <w:p w:rsidR="00492341" w:rsidRDefault="00353C02">
          <w:pPr>
            <w:pStyle w:val="AA614DC69E5944B5B2F6724B704C5932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2AA816A36BA3494CA7E70A42CCFBC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4E8AE-9675-41C2-8919-292A23319660}"/>
      </w:docPartPr>
      <w:docPartBody>
        <w:p w:rsidR="00492341" w:rsidRDefault="00353C02">
          <w:pPr>
            <w:pStyle w:val="2AA816A36BA3494CA7E70A42CCFBC60E"/>
          </w:pPr>
          <w:r w:rsidRPr="00857D02">
            <w:rPr>
              <w:rStyle w:val="PlaceholderText"/>
            </w:rPr>
            <w:t>[Phone]</w:t>
          </w:r>
        </w:p>
      </w:docPartBody>
    </w:docPart>
    <w:docPart>
      <w:docPartPr>
        <w:name w:val="4A5A7055475B4C89AB24237E3713E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7624B-EDC6-4758-BD4D-A848BAADAC81}"/>
      </w:docPartPr>
      <w:docPartBody>
        <w:p w:rsidR="00492341" w:rsidRDefault="00353C02">
          <w:pPr>
            <w:pStyle w:val="4A5A7055475B4C89AB24237E3713EE55"/>
          </w:pPr>
          <w:r w:rsidRPr="00857D02">
            <w:rPr>
              <w:rStyle w:val="PlaceholderText"/>
            </w:rPr>
            <w:t>[000.000.0000]</w:t>
          </w:r>
        </w:p>
      </w:docPartBody>
    </w:docPart>
    <w:docPart>
      <w:docPartPr>
        <w:name w:val="868FCF296B8C422094839A35C4A5F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574B1-1AA2-4661-978F-1C10FD06467D}"/>
      </w:docPartPr>
      <w:docPartBody>
        <w:p w:rsidR="00492341" w:rsidRDefault="00353C02">
          <w:pPr>
            <w:pStyle w:val="868FCF296B8C422094839A35C4A5F4F9"/>
          </w:pPr>
          <w:r w:rsidRPr="00857D02">
            <w:rPr>
              <w:rStyle w:val="PlaceholderText"/>
            </w:rPr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02"/>
    <w:rsid w:val="003004AE"/>
    <w:rsid w:val="00353C02"/>
    <w:rsid w:val="00492341"/>
    <w:rsid w:val="00E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1A7121BAC04E208B8BEDB9866B5BCE">
    <w:name w:val="AB1A7121BAC04E208B8BEDB9866B5BCE"/>
  </w:style>
  <w:style w:type="paragraph" w:customStyle="1" w:styleId="4250B9BAB4024462981FBB9D4FA5C6D9">
    <w:name w:val="4250B9BAB4024462981FBB9D4FA5C6D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832146AC1884811A9187F3644F06DDB">
    <w:name w:val="5832146AC1884811A9187F3644F06DDB"/>
  </w:style>
  <w:style w:type="paragraph" w:customStyle="1" w:styleId="D3F56A861185477B90CE2996B1DB335D">
    <w:name w:val="D3F56A861185477B90CE2996B1DB335D"/>
  </w:style>
  <w:style w:type="paragraph" w:customStyle="1" w:styleId="AA614DC69E5944B5B2F6724B704C5932">
    <w:name w:val="AA614DC69E5944B5B2F6724B704C5932"/>
  </w:style>
  <w:style w:type="paragraph" w:customStyle="1" w:styleId="2AA816A36BA3494CA7E70A42CCFBC60E">
    <w:name w:val="2AA816A36BA3494CA7E70A42CCFBC60E"/>
  </w:style>
  <w:style w:type="paragraph" w:customStyle="1" w:styleId="4A5A7055475B4C89AB24237E3713EE55">
    <w:name w:val="4A5A7055475B4C89AB24237E3713EE55"/>
  </w:style>
  <w:style w:type="paragraph" w:customStyle="1" w:styleId="868FCF296B8C422094839A35C4A5F4F9">
    <w:name w:val="868FCF296B8C422094839A35C4A5F4F9"/>
  </w:style>
  <w:style w:type="paragraph" w:customStyle="1" w:styleId="3B782F5297A44141B6D97D48BB80A291">
    <w:name w:val="3B782F5297A44141B6D97D48BB80A291"/>
  </w:style>
  <w:style w:type="paragraph" w:customStyle="1" w:styleId="6D7973E218DC4829AE4B9E0A0B750468">
    <w:name w:val="6D7973E218DC4829AE4B9E0A0B750468"/>
  </w:style>
  <w:style w:type="paragraph" w:customStyle="1" w:styleId="0B6ABB4156654B13B1AE0810E1BE8CA3">
    <w:name w:val="0B6ABB4156654B13B1AE0810E1BE8CA3"/>
  </w:style>
  <w:style w:type="paragraph" w:customStyle="1" w:styleId="30AC177678F94E11A333178744A40496">
    <w:name w:val="30AC177678F94E11A333178744A40496"/>
  </w:style>
  <w:style w:type="paragraph" w:customStyle="1" w:styleId="7DD070AA09CD4BA694FD248F786D5357">
    <w:name w:val="7DD070AA09CD4BA694FD248F786D5357"/>
  </w:style>
  <w:style w:type="paragraph" w:customStyle="1" w:styleId="0210CC600AB44946867D1F2B960DF090">
    <w:name w:val="0210CC600AB44946867D1F2B960DF090"/>
  </w:style>
  <w:style w:type="paragraph" w:customStyle="1" w:styleId="8FD7A2FD1E9849C9BB64BA74F923B349">
    <w:name w:val="8FD7A2FD1E9849C9BB64BA74F923B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63EFB-F1C8-4BDB-B6BB-E3B437BBDD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930F61-E642-41E8-9E63-EB0CBA410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sales-receipt-template-10.dotx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SATUSKI</cp:lastModifiedBy>
  <cp:revision>2</cp:revision>
  <cp:lastPrinted>2004-09-23T04:44:00Z</cp:lastPrinted>
  <dcterms:created xsi:type="dcterms:W3CDTF">2018-04-13T20:40:00Z</dcterms:created>
  <cp:version/>
  <dcterms:modified xsi:type="dcterms:W3CDTF">2021-11-13T07:17:15Z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TC103747179990</vt:lpwstr>
  </property>
</Properties>
</file>